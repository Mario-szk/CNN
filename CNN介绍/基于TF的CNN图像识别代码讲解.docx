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#打开一个图像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im=Image.open(os.path.join(r"C:\Users\yy\\DatasetA_test\test16", filename ), 'r')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label_arr = np.array([filename[2]])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将图像的RGB分离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r, g, b = im.split()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将PILLOW图像转成数组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r_arr = plimg.pil_to_array(r)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g_arr=......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#将数组转化为一维格式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r_arr1 = r_arr.reshape(size*size)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#将三个通道的数组合并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arr = np.concatenate((r_arr1, g_arr1, b_arr1))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#归一化处理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normalize(x):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a = 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b = 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grayscale_min = np.min(x)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grayscale_max = np.max(x)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sz w:val="22"/>
          <w:szCs w:val="28"/>
          <w:lang w:val="en-US" w:eastAsia="zh-CN"/>
        </w:rPr>
        <w:t xml:space="preserve"> t = a + ( (x - grayscale_min)*(b - a) )/( grayscale_max - grayscale_min 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#对标签进行编码（one-hot）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one_hot_encode(x):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x = np.array(x)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#print (x)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num_labels = x.shape[0]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x_one_hot = np.zeros((num_labels,6))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i in np.arange(num_labels):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x_one_hot[i][x[i]] = 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x_one_hot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#将标准化后的图片数组转化为原图片的形状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features = np.array(batch['data']).reshape((len(batch['data']), 3, size, size)).transpose(0, 2, 3, 1)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lang w:val="en-US" w:eastAsia="zh-CN"/>
        </w:rPr>
        <w:t># 卷积和最大池化层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conv2d_maxpool(x_tensor, conv_num_outputs, conv_ksize, conv_strides, pool_ksize, pool_strides):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w = tf.Variable(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tf.truncated_normal([conv_ksize[0], conv_ksize[1], x_tensor.get_shape().as_list()[3],      conv_num_outputs],stddev=0.05)</w:t>
      </w:r>
      <w:r>
        <w:rPr>
          <w:rFonts w:hint="eastAsia"/>
          <w:b/>
          <w:bCs/>
          <w:lang w:val="en-US" w:eastAsia="zh-CN"/>
        </w:rPr>
        <w:t>)#初始化卷积核为正态分布的随机数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b = tf.Variable(tf.truncated_normal([conv_num_outputs], stddev=0.05))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sz w:val="22"/>
          <w:szCs w:val="28"/>
          <w:lang w:val="en-US" w:eastAsia="zh-CN"/>
        </w:rPr>
        <w:t xml:space="preserve">    x = tf.nn.conv2d(x_tensor, w, [1, conv_strides[0], conv_strides[1], 1], padding='SAME')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x = tf.nn.bias_add(x, b)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sz w:val="22"/>
          <w:szCs w:val="28"/>
          <w:lang w:val="en-US" w:eastAsia="zh-CN"/>
        </w:rPr>
        <w:t xml:space="preserve">    x = tf.nn.relu(x)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sz w:val="22"/>
          <w:szCs w:val="28"/>
          <w:lang w:val="en-US" w:eastAsia="zh-CN"/>
        </w:rPr>
        <w:t xml:space="preserve">    x = tf.nn.max_pool(x, [1, pool_ksize[0], pool_ksize[1], 1],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883" w:firstLineChars="4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 xml:space="preserve"> [1, pool_strides[0], pool_strides[1], 1],padding="SAME")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扁平化层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flatten(x_tensor):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x_shape = x_tensor.get_shape().as_list()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x_tensor = tf.reshape(x_tensor, shape=[-1, x_shape[1] * x_shape[2] * x_shape[3]])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x_tensor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全连接层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fully_conn(x_tensor, num_outputs):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batch, size = x_tensor.get_shape().as_list()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w = tf.Variable(tf.truncated_normal([size, num_outputs], stddev=0.05))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b = tf.Variable(tf.truncated_normal([num_outputs], stddev=0.05))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fc1 = tf.matmul(x_tensor, w)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fc1 = tf.add(fc1, b)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sz w:val="22"/>
          <w:szCs w:val="28"/>
          <w:lang w:val="en-US" w:eastAsia="zh-CN"/>
        </w:rPr>
        <w:t xml:space="preserve">    fc1 = tf.nn.relu(fc1)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fc1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输出层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output(x_tensor, num_outputs):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batch, size = x_tensor.get_shape().as_list()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w = tf.Variable(tf.truncated_normal([size, num_outputs], stddev=0.05))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b = tf.Variable(tf.truncated_normal([num_outputs], stddev=0.05))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fc1 = tf.add(tf.matmul(x_tensor, w), b)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fc1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构建网络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conv_net(x, keep_prob):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TODO: Apply 1, 2, or 3 Convolution and Max Pool layers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   Play around with different number of outputs, kernel size and stride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Function Definition from Above: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   conv_num_outputs:滤波器的种类个数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   conv2d_maxpool(x_tensor, conv_num_outputs, conv_ksize, conv_strides, pool_ksize, pool_strides)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sz w:val="22"/>
          <w:szCs w:val="28"/>
          <w:lang w:val="en-US" w:eastAsia="zh-CN"/>
        </w:rPr>
        <w:t xml:space="preserve">    con = conv2d_maxpool(x, 32, (5, 5), (2, 2), (2, 2), (2, 2))</w:t>
      </w:r>
      <w:r>
        <w:rPr>
          <w:rFonts w:hint="eastAsia"/>
          <w:b/>
          <w:bCs/>
          <w:sz w:val="22"/>
          <w:szCs w:val="28"/>
          <w:lang w:val="en-US" w:eastAsia="zh-CN"/>
        </w:rPr>
        <w:br w:type="textWrapping"/>
      </w:r>
      <w:r>
        <w:rPr>
          <w:rFonts w:hint="eastAsia"/>
          <w:b/>
          <w:bCs/>
          <w:sz w:val="22"/>
          <w:szCs w:val="28"/>
          <w:lang w:val="en-US" w:eastAsia="zh-CN"/>
        </w:rPr>
        <w:t xml:space="preserve">    con = conv2d_maxpool(con, 64, (3, 3), (1, 1), (2, 2), (2, 2))</w:t>
      </w:r>
      <w:r>
        <w:rPr>
          <w:rFonts w:hint="eastAsia"/>
          <w:b/>
          <w:bCs/>
          <w:sz w:val="22"/>
          <w:szCs w:val="28"/>
          <w:lang w:val="en-US" w:eastAsia="zh-CN"/>
        </w:rPr>
        <w:br w:type="textWrapping"/>
      </w:r>
      <w:r>
        <w:rPr>
          <w:rFonts w:hint="eastAsia"/>
          <w:b/>
          <w:bCs/>
          <w:sz w:val="22"/>
          <w:szCs w:val="28"/>
          <w:lang w:val="en-US" w:eastAsia="zh-CN"/>
        </w:rPr>
        <w:t xml:space="preserve">    con = conv2d_maxpool(con, 128, (2, 2), (1, 1), (2, 2), (2, 2))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con = flatten(con)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fc = fully_conn(con, 512)  # 1024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sz w:val="22"/>
          <w:szCs w:val="28"/>
          <w:lang w:val="en-US" w:eastAsia="zh-CN"/>
        </w:rPr>
        <w:t xml:space="preserve">    fc = tf.nn.dropout(fc, keep_prob)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fc = fully_conn(fc, 128)  # 512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fc = tf.nn.dropout(fc, keep_prob)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fc = fully_conn(fc, 32)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fc = tf.nn.dropout(fc, keep_prob)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out = output(fc, 6)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out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#dropout神经元随机失活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 w:eastAsiaTheme="minorEastAsia"/>
          <w:b/>
          <w:bCs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epochs = 300  # 训练周期数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batch_size = 224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keep_probability = 0.75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learning_rate = tf.train.exponential_decay(learning_rate_start, global_, decay_steps, decay_rate, staircase=True)</w:t>
      </w:r>
    </w:p>
    <w:p>
      <w:pPr>
        <w:keepNext w:val="0"/>
        <w:keepLines w:val="0"/>
        <w:pageBreakBefore w:val="0"/>
        <w:tabs>
          <w:tab w:val="left" w:pos="12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Loss and Optimizer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cost = tf.reduce_mean(tf.nn.softmax_cross_entropy_with_logits(logits=logits, labels=y))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optimizer = tf.train.AdamOptimizer().minimize(cost)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optimizer = tf.train.GradientDescentOptimizer(learning_rate).minimize(cost,global_step = global_)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Accuracy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correct_pred = tf.equal(tf.argmax(logits, 1), tf.argmax(y, 1))  # tf.argmax获取logits中的最大值的索引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correct_pred = tf.equal(logits,y)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jin = tf.cast(correct_pred, tf.float32)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accuracy = tf.reduce_mean(tf.cast(correct_pred, tf.float32), name='accuracy')  # tf.cast将true变成float(1/0)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训练神经网络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session.run(optimizer, feed_dict={x: feature_batch, y: label_batch, keep_prob: keep_probability})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D90149"/>
    <w:rsid w:val="0CD80848"/>
    <w:rsid w:val="151273F8"/>
    <w:rsid w:val="38D90149"/>
    <w:rsid w:val="38F5158D"/>
    <w:rsid w:val="3BC47109"/>
    <w:rsid w:val="4C131C25"/>
    <w:rsid w:val="66890BA1"/>
    <w:rsid w:val="6844163D"/>
    <w:rsid w:val="6D535020"/>
    <w:rsid w:val="6E8C74BB"/>
    <w:rsid w:val="7113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y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2018-08-13T11:54:00Z</dcterms:created>
  <dc:creator>yy</dc:creator>
  <cp:lastModifiedBy>yy</cp:lastModifiedBy>
  <dcterms:modified xsi:type="dcterms:W3CDTF">2018-09-11T13:53:03Z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